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8" w:after="0" w:line="240" w:lineRule="auto"/>
        <w:ind w:left="4097" w:right="4566"/>
        <w:jc w:val="center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99"/>
        </w:rPr>
        <w:t>BYLAW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248" w:lineRule="auto"/>
        <w:ind w:left="1442" w:right="278" w:firstLine="-1042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SAN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FRANCISC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PROFESSIONAL</w:t>
      </w:r>
      <w:r>
        <w:rPr>
          <w:rFonts w:ascii="Times New Roman" w:hAnsi="Times New Roman" w:cs="Times New Roman" w:eastAsia="Times New Roman"/>
          <w:sz w:val="23"/>
          <w:szCs w:val="23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CHAPTER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SOCIET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</w:rPr>
        <w:t>OF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HISPANI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PROFESSIONAL</w:t>
      </w:r>
      <w:r>
        <w:rPr>
          <w:rFonts w:ascii="Times New Roman" w:hAnsi="Times New Roman" w:cs="Times New Roman" w:eastAsia="Times New Roman"/>
          <w:sz w:val="23"/>
          <w:szCs w:val="23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ENGINEERS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4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Nam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3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governe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Francisc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Societ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Incorporated.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Purpos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1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2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8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4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Objective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Goal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th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confume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Membershi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1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6"/>
          <w:u w:val="single" w:color="000000"/>
        </w:rPr>
        <w:t>Privileges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6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8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confume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4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u w:val="single" w:color="000000"/>
        </w:rPr>
        <w:t>Executiv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Boar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Directors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55" w:lineRule="auto"/>
        <w:ind w:left="146" w:right="76" w:firstLine="-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VI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Election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  <w:u w:val="single" w:color="000000"/>
        </w:rPr>
        <w:t>Ter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1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6"/>
          <w:u w:val="single" w:color="000000"/>
        </w:rPr>
        <w:t>Office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6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55" w:lineRule="auto"/>
        <w:ind w:left="141" w:right="76" w:firstLine="-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confume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VII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u w:val="single" w:color="000000"/>
        </w:rPr>
        <w:t>Committees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2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VIII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Jurisdiction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40" w:lineRule="auto"/>
        <w:ind w:left="1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2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IX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Studen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1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Chapters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Fisca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  <w:u w:val="single" w:color="000000"/>
        </w:rPr>
        <w:t>Year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8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Fiscal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begi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8"/>
        </w:rPr>
        <w:t>1s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7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5"/>
        </w:rPr>
        <w:t>30t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XI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Dues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confume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National.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XII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  <w:u w:val="single" w:color="000000"/>
        </w:rPr>
        <w:t>Meeting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3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confume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105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XIII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54"/>
          <w:w w:val="11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  <w:u w:val="single" w:color="000000"/>
        </w:rPr>
        <w:t>Assets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3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dissolved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Societ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Incorporated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20" w:bottom="280" w:left="1280" w:right="1360"/>
        </w:sectPr>
      </w:pPr>
      <w:rPr/>
    </w:p>
    <w:p>
      <w:pPr>
        <w:spacing w:before="79" w:after="0" w:line="240" w:lineRule="auto"/>
        <w:ind w:left="124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  <w:u w:val="single" w:color="000000"/>
        </w:rPr>
        <w:t>Donations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8" w:after="0" w:line="240" w:lineRule="auto"/>
        <w:ind w:left="12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Donation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deflne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in</w:t>
      </w:r>
      <w:r>
        <w:rPr>
          <w:rFonts w:ascii="Arial" w:hAnsi="Arial" w:cs="Arial" w:eastAsia="Arial"/>
          <w:sz w:val="22"/>
          <w:szCs w:val="22"/>
          <w:spacing w:val="-35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Liabilit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  <w:u w:val="single" w:color="000000"/>
        </w:rPr>
        <w:t>Members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9" w:after="0" w:line="259" w:lineRule="auto"/>
        <w:ind w:left="124" w:right="66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personall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otherwise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liable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debts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liabilities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8"/>
        </w:rPr>
        <w:t>and/</w:t>
      </w:r>
      <w:r>
        <w:rPr>
          <w:rFonts w:ascii="Times New Roman" w:hAnsi="Times New Roman" w:cs="Times New Roman" w:eastAsia="Times New Roman"/>
          <w:sz w:val="22"/>
          <w:szCs w:val="22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obligation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XVI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Amendment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th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Constitutio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  <w:u w:val="single" w:color="000000"/>
        </w:rPr>
        <w:t>Bylaws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3" w:after="0" w:line="259" w:lineRule="auto"/>
        <w:ind w:left="115" w:right="52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Constitutio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confirme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60" w:bottom="280" w:left="1300" w:right="1380"/>
        </w:sectPr>
      </w:pPr>
      <w:rPr/>
    </w:p>
    <w:p>
      <w:pPr>
        <w:spacing w:before="73" w:after="0" w:line="240" w:lineRule="auto"/>
        <w:ind w:left="4144" w:right="409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b/>
          <w:bCs/>
        </w:rPr>
        <w:t>-BYLAWS-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788" w:right="374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16"/>
          <w:b/>
          <w:bCs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  <w:b/>
          <w:bCs/>
        </w:rPr>
        <w:t>BYLAW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  <w:t>OF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9" w:after="0" w:line="240" w:lineRule="auto"/>
        <w:ind w:left="2060" w:right="1993"/>
        <w:jc w:val="center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SAN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FRANCISCO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CHAPTE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  <w:t>OF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240" w:lineRule="auto"/>
        <w:ind w:left="1069" w:right="102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SOCIET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HISPANI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  <w:t>PROFESSIONAL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4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b/>
          <w:bCs/>
        </w:rPr>
        <w:t>ENGINEERS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b/>
          <w:bCs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b/>
          <w:bCs/>
        </w:rPr>
        <w:t>INC.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6168"/>
        <w:jc w:val="both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1"/>
          <w:b/>
          <w:bCs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51"/>
          <w:b/>
          <w:bCs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51"/>
          <w:b/>
          <w:bCs/>
          <w:u w:val="single" w:color="000000"/>
        </w:rPr>
        <w:t>.</w:t>
      </w:r>
      <w:r>
        <w:rPr>
          <w:rFonts w:ascii="Arial" w:hAnsi="Arial" w:cs="Arial" w:eastAsia="Arial"/>
          <w:sz w:val="22"/>
          <w:szCs w:val="22"/>
          <w:spacing w:val="-55"/>
          <w:w w:val="151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Nam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4" w:after="0" w:line="257" w:lineRule="auto"/>
        <w:ind w:left="139" w:right="62" w:firstLine="-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Francisc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Societ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5871"/>
        <w:jc w:val="both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Purpos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9" w:after="0" w:line="255" w:lineRule="auto"/>
        <w:ind w:left="135" w:right="86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Societ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National.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" w:right="4084"/>
        <w:jc w:val="both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Objective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Goal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th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  <w:u w:val="single" w:color="000000"/>
        </w:rPr>
        <w:t>Organization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4" w:after="0" w:line="257" w:lineRule="auto"/>
        <w:ind w:left="130" w:right="972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Francisc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providin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professional,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cultural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communit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development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advancement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members.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" w:right="464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to: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130" w:right="182" w:firstLine="1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enterin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mathematics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implemente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to,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following: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2" w:after="0" w:line="240" w:lineRule="auto"/>
        <w:ind w:left="491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visitations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491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communit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involvement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49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institutions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491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universities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5" w:lineRule="auto"/>
        <w:ind w:left="120" w:right="544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Develo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advancement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scientist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employment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implemente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following: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4" w:after="0" w:line="240" w:lineRule="auto"/>
        <w:ind w:left="481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Career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6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employment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workshops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48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seminar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symposia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106" w:right="713" w:firstLine="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Develo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benefitin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career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implemente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following: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4" w:after="0" w:line="240" w:lineRule="auto"/>
        <w:ind w:left="48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Scholarship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programs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47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Recruitment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programs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47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Tutorin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programs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47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Curriculum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assistance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106" w:right="650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4.0.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encourage: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development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entrepreneurial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opportunities.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280" w:right="1360"/>
        </w:sectPr>
      </w:pPr>
      <w:rPr/>
    </w:p>
    <w:p>
      <w:pPr>
        <w:spacing w:before="73" w:after="0" w:line="240" w:lineRule="auto"/>
        <w:ind w:left="18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contribution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achievement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Hispanics.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Membershi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  <w:u w:val="single" w:color="000000"/>
        </w:rPr>
        <w:t>Privileges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8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Membership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58" w:lineRule="auto"/>
        <w:ind w:left="164" w:right="362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nominate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themselve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qualifie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individual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concurrence.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6" w:lineRule="auto"/>
        <w:ind w:left="150" w:right="96" w:firstLine="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post-secondar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believe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enrolle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curriculum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mathematics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reside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cannot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elections.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Industrial/Organizational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5" w:lineRule="auto"/>
        <w:ind w:left="150" w:right="223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9"/>
        </w:rPr>
        <w:t>Industrial/</w:t>
      </w:r>
      <w:r>
        <w:rPr>
          <w:rFonts w:ascii="Times New Roman" w:hAnsi="Times New Roman" w:cs="Times New Roman" w:eastAsia="Times New Roman"/>
          <w:sz w:val="22"/>
          <w:szCs w:val="22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Organizational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pursue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5" w:lineRule="auto"/>
        <w:ind w:left="150" w:right="6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Industrial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6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Organizational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Industrial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6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Organizational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privilege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exempte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above.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4.0.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Terminatio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Membership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8" w:lineRule="auto"/>
        <w:ind w:left="130" w:right="287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terminate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his/he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notificatio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effective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resignatio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two-third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entire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terminate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person'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infractio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15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Executiv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Boar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  <w:u w:val="single" w:color="000000"/>
        </w:rPr>
        <w:t>Directors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Administration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left="116" w:right="77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administe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affair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decision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concernin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establis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polic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Administratio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ofEBO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polic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day-to-da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affair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delegate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specifie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herein.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260" w:right="1380"/>
        </w:sectPr>
      </w:pPr>
      <w:rPr/>
    </w:p>
    <w:p>
      <w:pPr>
        <w:spacing w:before="71" w:after="0" w:line="240" w:lineRule="auto"/>
        <w:ind w:left="16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Officers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8" w:lineRule="auto"/>
        <w:ind w:left="158" w:right="2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collectivel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administrative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subsequent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paragraphs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organization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40" w:lineRule="auto"/>
        <w:ind w:left="529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60" w:lineRule="auto"/>
        <w:ind w:left="881" w:right="265" w:firstLine="-357"/>
        <w:jc w:val="both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contact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organizational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financial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concernin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policie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guideline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9" w:after="0" w:line="240" w:lineRule="auto"/>
        <w:ind w:left="524" w:right="-20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58" w:lineRule="auto"/>
        <w:ind w:left="877" w:right="56" w:firstLine="-357"/>
        <w:jc w:val="both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full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appointment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dismissal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chair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dissolve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EBOD.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7" w:after="0" w:line="255" w:lineRule="auto"/>
        <w:ind w:left="867" w:right="181" w:firstLine="-347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i.e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proposals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checks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Vice-President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shall:</w:t>
      </w:r>
    </w:p>
    <w:p>
      <w:pPr>
        <w:spacing w:before="55" w:after="0" w:line="240" w:lineRule="auto"/>
        <w:ind w:left="515" w:right="-20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concernin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515" w:right="-20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Co-Chai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President.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60" w:lineRule="auto"/>
        <w:ind w:left="872" w:right="567" w:firstLine="-362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cultural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development.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9" w:after="0" w:line="255" w:lineRule="auto"/>
        <w:ind w:left="862" w:right="130" w:firstLine="-352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opportunitie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Hispanic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especiall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mathematics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goals.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2.3.The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55" w:lineRule="auto"/>
        <w:ind w:left="867" w:right="409" w:firstLine="-367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concernin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following: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764" w:right="-20"/>
        <w:jc w:val="left"/>
        <w:tabs>
          <w:tab w:pos="23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dues.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759" w:right="-20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Disbursement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authorize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funds.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764" w:right="-20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Bankin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funds.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5" w:lineRule="auto"/>
        <w:ind w:left="2299" w:right="326" w:firstLine="-535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monthl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liabilitie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assets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759" w:right="-20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fmancial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14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Federal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Governments.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74" w:lineRule="exact"/>
        <w:ind w:left="1759" w:right="-20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Transfe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succeeding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auto"/>
        <w:ind w:left="228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terminatio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term.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60" w:lineRule="auto"/>
        <w:ind w:left="2285" w:right="185" w:firstLine="-535"/>
        <w:jc w:val="left"/>
        <w:tabs>
          <w:tab w:pos="22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Maintai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contact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corporate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sponsors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corporate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especially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collection.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2.S.The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40" w:lineRule="auto"/>
        <w:ind w:left="848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Maintai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40" w:lineRule="auto"/>
        <w:ind w:left="848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Maintai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roster.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5" w:after="0" w:line="255" w:lineRule="auto"/>
        <w:ind w:left="1190" w:right="363" w:firstLine="-347"/>
        <w:jc w:val="left"/>
        <w:tabs>
          <w:tab w:pos="11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receipt.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4" w:after="0" w:line="240" w:lineRule="auto"/>
        <w:ind w:left="843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60" w:h="15860"/>
          <w:pgMar w:top="1380" w:bottom="280" w:left="1260" w:right="1340"/>
        </w:sectPr>
      </w:pPr>
      <w:rPr/>
    </w:p>
    <w:p>
      <w:pPr>
        <w:spacing w:before="75" w:after="0" w:line="240" w:lineRule="auto"/>
        <w:ind w:left="906" w:right="-20"/>
        <w:jc w:val="left"/>
        <w:tabs>
          <w:tab w:pos="12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Coordinate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officers.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906" w:right="-20"/>
        <w:jc w:val="left"/>
        <w:tabs>
          <w:tab w:pos="12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Transfe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succeeding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126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terminatio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term.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5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VI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Election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Ter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  <w:u w:val="single" w:color="000000"/>
        </w:rPr>
        <w:t>Office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8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Committee: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8" w:lineRule="auto"/>
        <w:ind w:left="165" w:right="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Committee.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impartial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distribute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solicit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nomination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below.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Nomination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Eligibility: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6" w:lineRule="auto"/>
        <w:ind w:left="160" w:right="2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Chapter's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nominated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him/hersel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nominate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date.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Eligibility: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5" w:lineRule="auto"/>
        <w:ind w:left="150" w:right="131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participate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5"/>
        </w:rPr>
        <w:t>in</w:t>
      </w:r>
      <w:r>
        <w:rPr>
          <w:rFonts w:ascii="Arial" w:hAnsi="Arial" w:cs="Arial" w:eastAsia="Arial"/>
          <w:sz w:val="21"/>
          <w:szCs w:val="21"/>
          <w:spacing w:val="-37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nomination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Eligibility: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he/she: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882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IV.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877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5"/>
        </w:rPr>
        <w:t>in</w:t>
      </w:r>
      <w:r>
        <w:rPr>
          <w:rFonts w:ascii="Arial" w:hAnsi="Arial" w:cs="Arial" w:eastAsia="Arial"/>
          <w:sz w:val="21"/>
          <w:szCs w:val="2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National.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Officers: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left="872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122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0" w:after="0" w:line="240" w:lineRule="auto"/>
        <w:ind w:left="867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receivin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declare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winners.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Term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1-Jun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30.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Elections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delivere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(10),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(60)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meeting.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8" w:lineRule="auto"/>
        <w:ind w:left="126" w:right="319" w:firstLine="-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fulfillin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his/he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duties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in</w:t>
      </w:r>
      <w:r>
        <w:rPr>
          <w:rFonts w:ascii="Arial" w:hAnsi="Arial" w:cs="Arial" w:eastAsia="Arial"/>
          <w:sz w:val="22"/>
          <w:szCs w:val="2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in</w:t>
      </w:r>
      <w:r>
        <w:rPr>
          <w:rFonts w:ascii="Arial" w:hAnsi="Arial" w:cs="Arial" w:eastAsia="Arial"/>
          <w:sz w:val="22"/>
          <w:szCs w:val="2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National.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6" w:right="-20"/>
        <w:jc w:val="left"/>
        <w:tabs>
          <w:tab w:pos="7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40" w:bottom="280" w:left="1240" w:right="1360"/>
        </w:sectPr>
      </w:pPr>
      <w:rPr/>
    </w:p>
    <w:p>
      <w:pPr>
        <w:spacing w:before="68" w:after="0" w:line="257" w:lineRule="auto"/>
        <w:ind w:left="164" w:right="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petitio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petitio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fifty-one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percent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(51%)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soon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schedule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petitio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validate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petitio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signature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validation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8" w:lineRule="auto"/>
        <w:ind w:left="164" w:right="1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conducte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necessar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XII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5.0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delivered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bylaws.</w:t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9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Terminate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Members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left="150" w:right="1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vacate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surrender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belongin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Immediate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succeedin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recalled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Vice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Immediate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succeedin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term.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7.0.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Vacancies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55" w:lineRule="auto"/>
        <w:ind w:left="140" w:right="193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successio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prevail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vacanc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death,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resignation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disqualification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otherwise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successio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President,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Treasurer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vacanc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within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vacanc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term.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5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VII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  <w:u w:val="single" w:color="000000"/>
        </w:rPr>
        <w:t>Committees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4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6" w:lineRule="auto"/>
        <w:ind w:left="135" w:right="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busines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concurrence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elected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appointe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chairpersons.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VIII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  <w:u w:val="single" w:color="000000"/>
        </w:rPr>
        <w:t>Jurisdiction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Geographic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Boundaries: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5" w:lineRule="auto"/>
        <w:ind w:left="130" w:right="74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exercise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geographic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boundarie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Francisc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Changes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8" w:lineRule="auto"/>
        <w:ind w:left="116" w:right="178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geographic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evolve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recognize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areas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transfe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IX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Studen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Chapters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Chapters: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260" w:right="1360"/>
        </w:sectPr>
      </w:pPr>
      <w:rPr/>
    </w:p>
    <w:p>
      <w:pPr>
        <w:spacing w:before="80" w:after="0" w:line="258" w:lineRule="auto"/>
        <w:ind w:left="169" w:right="215" w:firstLine="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universities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communit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providin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curriculum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mathematics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establishment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reviewe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Coordinator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NMC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Guideline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Development.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supersede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regardin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Responsibilitie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9" w:lineRule="auto"/>
        <w:ind w:left="164" w:right="328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51"/>
        </w:rPr>
        <w:t>It</w:t>
      </w:r>
      <w:r>
        <w:rPr>
          <w:rFonts w:ascii="Arial" w:hAnsi="Arial" w:cs="Arial" w:eastAsia="Arial"/>
          <w:sz w:val="21"/>
          <w:szCs w:val="21"/>
          <w:spacing w:val="-45"/>
          <w:w w:val="15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responsibilit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jurisdiction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information: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886" w:right="311" w:firstLine="-356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calenda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(60)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academic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881" w:right="114" w:firstLine="-356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(60)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academic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periodic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calenda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official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forwarde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basis.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Fisca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Year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Fiscal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Fiscal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begi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30t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b/>
          <w:bCs/>
          <w:u w:val="single" w:color="000000"/>
        </w:rPr>
        <w:t>Dues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Dues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follows: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857" w:right="58" w:firstLine="-346"/>
        <w:jc w:val="left"/>
        <w:tabs>
          <w:tab w:pos="8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categor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SHPE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forwar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586"/>
        <w:jc w:val="center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payable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nomination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year.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862" w:right="155" w:firstLine="-361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notifyin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insure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roster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  <w:u w:val="single" w:color="000000"/>
        </w:rPr>
        <w:t>Meeting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Meeting: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Meetings: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20" w:bottom="280" w:left="1260" w:right="1480"/>
        </w:sectPr>
      </w:pPr>
      <w:rPr/>
    </w:p>
    <w:p>
      <w:pPr>
        <w:spacing w:before="64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fiscal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Election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Meeting.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4.0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/BO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Meetings: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9" w:lineRule="auto"/>
        <w:ind w:left="150" w:right="59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EBOD/BO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fiscal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attend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non-votin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observers.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Meetings: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9" w:lineRule="auto"/>
        <w:ind w:left="141" w:right="6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membership.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6.0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Notices: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36" w:right="435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delivere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delivere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0)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meeting.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7.0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Rules:</w:t>
      </w:r>
    </w:p>
    <w:p>
      <w:pPr>
        <w:spacing w:before="16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adhere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"Robert'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monetar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issues.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XIII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  <w:u w:val="single" w:color="000000"/>
        </w:rPr>
        <w:t>Assets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Assets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5" w:lineRule="auto"/>
        <w:ind w:left="131" w:right="137" w:firstLine="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dissolved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acquire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disseminated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governin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Regional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Vice-President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belongin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returned.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8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XIV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  <w:u w:val="single" w:color="000000"/>
        </w:rPr>
        <w:t>Donations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Donations: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55" w:lineRule="auto"/>
        <w:ind w:left="126" w:right="869" w:firstLine="-1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non-profit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accept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corporation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organization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raisin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banquet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policy.</w:t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99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Articl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XV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Liabilit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  <w:u w:val="single" w:color="000000"/>
        </w:rPr>
        <w:t>Members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Liability: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55" w:lineRule="auto"/>
        <w:ind w:left="117" w:right="95" w:firstLine="-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personall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otherwise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liable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debts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liabilities,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14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obligation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Chapter.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XVI.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Amendment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Constitutio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2"/>
          <w:b/>
          <w:bCs/>
        </w:rPr>
        <w:t>Bylaws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Procedure: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3" w:right="390"/>
        <w:jc w:val="center"/>
        <w:tabs>
          <w:tab w:pos="7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amen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entertained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40" w:lineRule="auto"/>
        <w:ind w:left="786" w:right="796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EBOD.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Sz w:w="12240" w:h="15840"/>
          <w:pgMar w:top="1300" w:bottom="280" w:left="1280" w:right="138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826" w:right="137" w:firstLine="-346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EBO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2"/>
        </w:rPr>
        <w:t>in</w:t>
      </w:r>
      <w:r>
        <w:rPr>
          <w:rFonts w:ascii="Arial" w:hAnsi="Arial" w:cs="Arial" w:eastAsia="Arial"/>
          <w:sz w:val="21"/>
          <w:szCs w:val="2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form.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Approval: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816" w:right="45" w:firstLine="-341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two-third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meetin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proposed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upon.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3.0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Approval: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826" w:right="342" w:firstLine="-355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submitte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Membershi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Coordinators.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Effect: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816" w:right="808" w:firstLine="-35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6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amendment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constitutio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effective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immediatel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SHPE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president.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1480" w:bottom="280" w:left="13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2016-08-06T23:11:12Z</dcterms:created>
  <dcterms:modified xsi:type="dcterms:W3CDTF">2016-08-06T23:11:12Z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2011-06-08T00:00:00Z</vt:filetime>
  </property>
  <property fmtid="{D5CDD505-2E9C-101B-9397-08002B2CF9AE}" pid="3" name="LastSaved">
    <vt:filetime>2016-08-07T00:00:00Z</vt:filetime>
  </property>
</Properties>
</file>